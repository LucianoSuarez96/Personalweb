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:rsidTr="001B2ABD">
        <w:trPr>
          <w:trHeight w:val="4410"/>
        </w:trPr>
        <w:tc>
          <w:tcPr>
            <w:tcW w:w="3600" w:type="dxa"/>
            <w:vAlign w:val="bottom"/>
          </w:tcPr>
          <w:p w:rsidR="001B2ABD" w:rsidRPr="0059649E" w:rsidRDefault="001C156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865661" cy="2332352"/>
                  <wp:effectExtent l="0" t="0" r="127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180516_182133_589.jpg"/>
                          <pic:cNvPicPr/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691" cy="233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59649E" w:rsidRDefault="001C156A" w:rsidP="001B2ABD">
            <w:pPr>
              <w:pStyle w:val="Ttulo"/>
            </w:pPr>
            <w:r>
              <w:t>Luciano leonel suarez</w:t>
            </w:r>
          </w:p>
          <w:p w:rsidR="001B2ABD" w:rsidRPr="0059649E" w:rsidRDefault="001B2ABD" w:rsidP="001C156A">
            <w:pPr>
              <w:pStyle w:val="Subttulo"/>
            </w:pPr>
          </w:p>
        </w:tc>
      </w:tr>
      <w:tr w:rsidR="001B2ABD" w:rsidRPr="0059649E" w:rsidTr="001B2ABD">
        <w:tc>
          <w:tcPr>
            <w:tcW w:w="3600" w:type="dxa"/>
          </w:tcPr>
          <w:sdt>
            <w:sdtPr>
              <w:id w:val="-1711873194"/>
              <w:placeholder>
                <w:docPart w:val="44DAFE3B4DBA42F8BEC1CDD81AC88543"/>
              </w:placeholder>
              <w:temporary/>
              <w:showingPlcHdr/>
              <w15:appearance w15:val="hidden"/>
            </w:sdtPr>
            <w:sdtEndPr/>
            <w:sdtContent>
              <w:p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:rsidR="00036450" w:rsidRPr="0059649E" w:rsidRDefault="00966698" w:rsidP="00966698">
            <w:r>
              <w:t>Bienvenidos a mi CV. Antes que nada, es esencial destacar que soy una persona que busca crecer, desarrollarse y progresar en todos los aspectos de mi vida.  B</w:t>
            </w:r>
            <w:r w:rsidR="001C156A">
              <w:t xml:space="preserve">usco aprender y superarme; absolutamente dispuesto a recorrer el camino hacia </w:t>
            </w:r>
            <w:r>
              <w:t>el cambio.</w:t>
            </w:r>
          </w:p>
          <w:p w:rsidR="00036450" w:rsidRPr="0059649E" w:rsidRDefault="00036450" w:rsidP="00036450"/>
          <w:sdt>
            <w:sdtPr>
              <w:id w:val="-1954003311"/>
              <w:placeholder>
                <w:docPart w:val="690D0C55DCE444919A671766BDB4A041"/>
              </w:placeholder>
              <w:temporary/>
              <w:showingPlcHdr/>
              <w15:appearance w15:val="hidden"/>
            </w:sdtPr>
            <w:sdtEndPr/>
            <w:sdtContent>
              <w:p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5FFBD681CEF447CA8A5AF20228627A34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:rsidR="004D3011" w:rsidRPr="0059649E" w:rsidRDefault="00966698" w:rsidP="004D3011">
            <w:r>
              <w:t>1527441480</w:t>
            </w:r>
          </w:p>
          <w:p w:rsidR="004D3011" w:rsidRPr="0059649E" w:rsidRDefault="004D3011" w:rsidP="004D3011"/>
          <w:sdt>
            <w:sdtPr>
              <w:id w:val="67859272"/>
              <w:placeholder>
                <w:docPart w:val="39C3CE672050429697BF6DB0FE251D2C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p w:rsidR="004D3011" w:rsidRPr="0059649E" w:rsidRDefault="004D3011" w:rsidP="004D3011"/>
          <w:p w:rsidR="004D3011" w:rsidRDefault="001C156A" w:rsidP="004D3011">
            <w:hyperlink r:id="rId10" w:history="1">
              <w:r w:rsidRPr="001E2858">
                <w:rPr>
                  <w:rStyle w:val="Hipervnculo"/>
                </w:rPr>
                <w:t>https://lucianosuarezweb2021.netlify.app/contact.html</w:t>
              </w:r>
            </w:hyperlink>
          </w:p>
          <w:p w:rsidR="001C156A" w:rsidRDefault="001C156A" w:rsidP="004D3011"/>
          <w:p w:rsidR="001C156A" w:rsidRPr="0059649E" w:rsidRDefault="001C156A" w:rsidP="004D3011">
            <w:bookmarkStart w:id="0" w:name="_GoBack"/>
            <w:bookmarkEnd w:id="0"/>
          </w:p>
          <w:sdt>
            <w:sdtPr>
              <w:id w:val="-240260293"/>
              <w:placeholder>
                <w:docPart w:val="FDEDDC0E36CC4735938206BA4249DF02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:rsidR="004142CD" w:rsidRPr="0059649E" w:rsidRDefault="00966698" w:rsidP="004142CD">
            <w:r>
              <w:rPr>
                <w:color w:val="B85A22" w:themeColor="accent2" w:themeShade="BF"/>
                <w:szCs w:val="18"/>
                <w:u w:val="single"/>
              </w:rPr>
              <w:t>Luuciano.suarez96@hotmail.com</w:t>
            </w:r>
          </w:p>
          <w:sdt>
            <w:sdtPr>
              <w:id w:val="-1444214663"/>
              <w:placeholder>
                <w:docPart w:val="F44A73DF27BD437B97608B4926706ED9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p w:rsidR="004D3011" w:rsidRPr="0059649E" w:rsidRDefault="001C156A" w:rsidP="004D3011">
            <w:r>
              <w:t>Leer</w:t>
            </w:r>
          </w:p>
          <w:p w:rsidR="004D3011" w:rsidRPr="0059649E" w:rsidRDefault="001C156A" w:rsidP="004D3011">
            <w:r>
              <w:t>Dibujar</w:t>
            </w:r>
          </w:p>
          <w:p w:rsidR="004D3011" w:rsidRPr="0059649E" w:rsidRDefault="001C156A" w:rsidP="004D3011">
            <w:r>
              <w:t>Meditar</w:t>
            </w:r>
          </w:p>
          <w:p w:rsidR="004D3011" w:rsidRPr="0059649E" w:rsidRDefault="001C156A" w:rsidP="001C156A">
            <w:r>
              <w:t>Entrenar</w:t>
            </w:r>
          </w:p>
        </w:tc>
        <w:tc>
          <w:tcPr>
            <w:tcW w:w="720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1B2ABD" w:rsidRPr="0059649E" w:rsidRDefault="00881CAF" w:rsidP="00036450">
            <w:pPr>
              <w:pStyle w:val="Ttulo2"/>
            </w:pPr>
            <w:r>
              <w:t>Educacion</w:t>
            </w:r>
          </w:p>
          <w:p w:rsidR="00036450" w:rsidRPr="0059649E" w:rsidRDefault="00881CAF" w:rsidP="00B359E4">
            <w:pPr>
              <w:pStyle w:val="Ttulo4"/>
            </w:pPr>
            <w:r>
              <w:t>Madre de la Misericordia (2001-2014)</w:t>
            </w:r>
          </w:p>
          <w:p w:rsidR="00881CAF" w:rsidRDefault="00881CAF" w:rsidP="00881CAF"/>
          <w:p w:rsidR="00036450" w:rsidRDefault="00881CAF" w:rsidP="004142CD">
            <w:r w:rsidRPr="00881CAF">
              <w:rPr>
                <w:color w:val="548AB7" w:themeColor="accent1" w:themeShade="BF"/>
              </w:rPr>
              <w:t>Finalización con bachiller en Ciencias Sociales</w:t>
            </w:r>
            <w:r>
              <w:t>.</w:t>
            </w:r>
          </w:p>
          <w:p w:rsidR="00881CAF" w:rsidRDefault="00881CAF" w:rsidP="004142CD"/>
          <w:p w:rsidR="00036450" w:rsidRPr="00881CAF" w:rsidRDefault="00881CAF" w:rsidP="00881CAF">
            <w:pPr>
              <w:rPr>
                <w:b/>
                <w:lang w:bidi="es-ES"/>
              </w:rPr>
            </w:pPr>
            <w:r w:rsidRPr="00881CAF">
              <w:rPr>
                <w:b/>
                <w:lang w:bidi="es-ES"/>
              </w:rPr>
              <w:t>Profesorado de Geografía</w:t>
            </w:r>
            <w:r>
              <w:rPr>
                <w:b/>
                <w:lang w:bidi="es-ES"/>
              </w:rPr>
              <w:t xml:space="preserve"> (2019-actualidad)</w:t>
            </w:r>
          </w:p>
          <w:p w:rsidR="00881CAF" w:rsidRDefault="00881CAF" w:rsidP="00881CAF">
            <w:pPr>
              <w:rPr>
                <w:lang w:bidi="es-ES"/>
              </w:rPr>
            </w:pPr>
          </w:p>
          <w:p w:rsidR="00881CAF" w:rsidRDefault="00881CAF" w:rsidP="00881CAF">
            <w:pPr>
              <w:rPr>
                <w:lang w:bidi="es-ES"/>
              </w:rPr>
            </w:pPr>
            <w:r>
              <w:rPr>
                <w:b/>
                <w:lang w:bidi="es-ES"/>
              </w:rPr>
              <w:t>Cursos en U</w:t>
            </w:r>
            <w:r w:rsidRPr="00881CAF">
              <w:rPr>
                <w:b/>
                <w:lang w:bidi="es-ES"/>
              </w:rPr>
              <w:t>demy sobre Desarrollo Web (2021-Finalizado</w:t>
            </w:r>
            <w:r>
              <w:rPr>
                <w:lang w:bidi="es-ES"/>
              </w:rPr>
              <w:t>)</w:t>
            </w:r>
          </w:p>
          <w:p w:rsidR="00881CAF" w:rsidRDefault="00881CAF" w:rsidP="00881CAF">
            <w:pPr>
              <w:rPr>
                <w:lang w:bidi="es-ES"/>
              </w:rPr>
            </w:pPr>
          </w:p>
          <w:p w:rsidR="00881CAF" w:rsidRPr="00881CAF" w:rsidRDefault="00881CAF" w:rsidP="00881CAF">
            <w:pPr>
              <w:rPr>
                <w:b/>
                <w:lang w:bidi="es-ES"/>
              </w:rPr>
            </w:pPr>
            <w:r w:rsidRPr="00881CAF">
              <w:rPr>
                <w:b/>
                <w:lang w:bidi="es-ES"/>
              </w:rPr>
              <w:t>Autodidacta (Programación- Ingles)</w:t>
            </w:r>
          </w:p>
          <w:p w:rsidR="004142CD" w:rsidRPr="0059649E" w:rsidRDefault="004142CD" w:rsidP="00036450"/>
          <w:p w:rsidR="00036450" w:rsidRPr="0059649E" w:rsidRDefault="00966698" w:rsidP="00036450">
            <w:pPr>
              <w:pStyle w:val="Ttulo2"/>
            </w:pPr>
            <w:r>
              <w:t>Conocimientos</w:t>
            </w:r>
          </w:p>
          <w:p w:rsidR="00966698" w:rsidRDefault="00966698" w:rsidP="00966698">
            <w:pPr>
              <w:pStyle w:val="Ttulo4"/>
            </w:pPr>
            <w:r>
              <w:t>Microsoft office (Excel &amp; Word)</w:t>
            </w:r>
          </w:p>
          <w:p w:rsidR="00966698" w:rsidRPr="00966698" w:rsidRDefault="00966698" w:rsidP="00966698"/>
          <w:p w:rsidR="00966698" w:rsidRPr="00966698" w:rsidRDefault="00966698" w:rsidP="00966698">
            <w:pPr>
              <w:rPr>
                <w:b/>
              </w:rPr>
            </w:pPr>
            <w:r w:rsidRPr="00966698">
              <w:rPr>
                <w:b/>
              </w:rPr>
              <w:t>Maqueteador Html &amp; Css</w:t>
            </w:r>
          </w:p>
          <w:p w:rsidR="00966698" w:rsidRDefault="00966698" w:rsidP="00966698"/>
          <w:p w:rsidR="00966698" w:rsidRPr="00966698" w:rsidRDefault="00966698" w:rsidP="00966698">
            <w:pPr>
              <w:rPr>
                <w:b/>
              </w:rPr>
            </w:pPr>
            <w:r w:rsidRPr="00966698">
              <w:rPr>
                <w:b/>
              </w:rPr>
              <w:t>Ingles básico</w:t>
            </w:r>
          </w:p>
          <w:p w:rsidR="00966698" w:rsidRPr="00966698" w:rsidRDefault="00966698" w:rsidP="00966698"/>
          <w:p w:rsidR="004D3011" w:rsidRPr="0059649E" w:rsidRDefault="004D3011" w:rsidP="004D3011"/>
          <w:p w:rsidR="004D3011" w:rsidRPr="0059649E" w:rsidRDefault="004D3011" w:rsidP="00036450"/>
          <w:p w:rsidR="00036450" w:rsidRPr="0059649E" w:rsidRDefault="00881CAF" w:rsidP="00036450">
            <w:pPr>
              <w:pStyle w:val="Ttulo2"/>
            </w:pPr>
            <w:r>
              <w:t>hABILIDADES</w:t>
            </w:r>
          </w:p>
          <w:p w:rsidR="00036450" w:rsidRDefault="00881CAF" w:rsidP="004D3011">
            <w:pPr>
              <w:rPr>
                <w:b/>
                <w:noProof/>
                <w:color w:val="000000" w:themeColor="text1"/>
                <w:lang w:eastAsia="es-ES"/>
              </w:rPr>
            </w:pPr>
            <w:r w:rsidRPr="001C156A">
              <w:rPr>
                <w:b/>
                <w:noProof/>
                <w:color w:val="000000" w:themeColor="text1"/>
                <w:lang w:eastAsia="es-ES"/>
              </w:rPr>
              <w:t>-Disciplinado</w:t>
            </w:r>
          </w:p>
          <w:p w:rsidR="001C156A" w:rsidRPr="001C156A" w:rsidRDefault="001C156A" w:rsidP="004D3011">
            <w:pPr>
              <w:rPr>
                <w:b/>
                <w:noProof/>
                <w:color w:val="000000" w:themeColor="text1"/>
                <w:lang w:eastAsia="es-ES"/>
              </w:rPr>
            </w:pPr>
          </w:p>
          <w:p w:rsidR="00881CAF" w:rsidRDefault="00881CAF" w:rsidP="004D3011">
            <w:pPr>
              <w:rPr>
                <w:b/>
                <w:noProof/>
                <w:color w:val="000000" w:themeColor="text1"/>
                <w:lang w:eastAsia="es-ES"/>
              </w:rPr>
            </w:pPr>
            <w:r w:rsidRPr="001C156A">
              <w:rPr>
                <w:b/>
                <w:noProof/>
                <w:color w:val="000000" w:themeColor="text1"/>
                <w:lang w:eastAsia="es-ES"/>
              </w:rPr>
              <w:t>-Tenaz</w:t>
            </w:r>
          </w:p>
          <w:p w:rsidR="001C156A" w:rsidRPr="001C156A" w:rsidRDefault="001C156A" w:rsidP="004D3011">
            <w:pPr>
              <w:rPr>
                <w:b/>
                <w:noProof/>
                <w:color w:val="000000" w:themeColor="text1"/>
                <w:lang w:eastAsia="es-ES"/>
              </w:rPr>
            </w:pPr>
          </w:p>
          <w:p w:rsidR="00881CAF" w:rsidRDefault="00881CAF" w:rsidP="004D3011">
            <w:pPr>
              <w:rPr>
                <w:b/>
                <w:noProof/>
                <w:color w:val="000000" w:themeColor="text1"/>
                <w:lang w:eastAsia="es-ES"/>
              </w:rPr>
            </w:pPr>
            <w:r w:rsidRPr="001C156A">
              <w:rPr>
                <w:b/>
                <w:noProof/>
                <w:color w:val="000000" w:themeColor="text1"/>
                <w:lang w:eastAsia="es-ES"/>
              </w:rPr>
              <w:t>-Resiliencia</w:t>
            </w:r>
          </w:p>
          <w:p w:rsidR="001C156A" w:rsidRPr="001C156A" w:rsidRDefault="001C156A" w:rsidP="004D3011">
            <w:pPr>
              <w:rPr>
                <w:b/>
                <w:noProof/>
                <w:color w:val="000000" w:themeColor="text1"/>
                <w:lang w:eastAsia="es-ES"/>
              </w:rPr>
            </w:pPr>
          </w:p>
          <w:p w:rsidR="00881CAF" w:rsidRDefault="00881CAF" w:rsidP="004D3011">
            <w:pPr>
              <w:rPr>
                <w:b/>
                <w:noProof/>
                <w:color w:val="000000" w:themeColor="text1"/>
                <w:lang w:eastAsia="es-ES"/>
              </w:rPr>
            </w:pPr>
            <w:r w:rsidRPr="001C156A">
              <w:rPr>
                <w:b/>
                <w:noProof/>
                <w:color w:val="000000" w:themeColor="text1"/>
                <w:lang w:eastAsia="es-ES"/>
              </w:rPr>
              <w:t>-Atento</w:t>
            </w:r>
          </w:p>
          <w:p w:rsidR="001C156A" w:rsidRPr="001C156A" w:rsidRDefault="001C156A" w:rsidP="004D3011">
            <w:pPr>
              <w:rPr>
                <w:b/>
                <w:noProof/>
                <w:color w:val="000000" w:themeColor="text1"/>
                <w:lang w:eastAsia="es-ES"/>
              </w:rPr>
            </w:pPr>
          </w:p>
          <w:p w:rsidR="00881CAF" w:rsidRDefault="00881CAF" w:rsidP="004D3011">
            <w:pPr>
              <w:rPr>
                <w:b/>
                <w:noProof/>
                <w:color w:val="000000" w:themeColor="text1"/>
                <w:lang w:eastAsia="es-ES"/>
              </w:rPr>
            </w:pPr>
            <w:r w:rsidRPr="001C156A">
              <w:rPr>
                <w:b/>
                <w:noProof/>
                <w:color w:val="000000" w:themeColor="text1"/>
                <w:lang w:eastAsia="es-ES"/>
              </w:rPr>
              <w:t>-Autocritico</w:t>
            </w:r>
          </w:p>
          <w:p w:rsidR="001C156A" w:rsidRPr="001C156A" w:rsidRDefault="001C156A" w:rsidP="004D3011">
            <w:pPr>
              <w:rPr>
                <w:b/>
                <w:noProof/>
                <w:color w:val="000000" w:themeColor="text1"/>
                <w:lang w:eastAsia="es-ES"/>
              </w:rPr>
            </w:pPr>
          </w:p>
          <w:p w:rsidR="00881CAF" w:rsidRDefault="00881CAF" w:rsidP="004D3011">
            <w:pPr>
              <w:rPr>
                <w:b/>
                <w:noProof/>
                <w:color w:val="000000" w:themeColor="text1"/>
                <w:lang w:eastAsia="es-ES"/>
              </w:rPr>
            </w:pPr>
            <w:r w:rsidRPr="001C156A">
              <w:rPr>
                <w:b/>
                <w:noProof/>
                <w:color w:val="000000" w:themeColor="text1"/>
                <w:lang w:eastAsia="es-ES"/>
              </w:rPr>
              <w:t>-Responsable</w:t>
            </w:r>
          </w:p>
          <w:p w:rsidR="001C156A" w:rsidRPr="001C156A" w:rsidRDefault="001C156A" w:rsidP="004D3011">
            <w:pPr>
              <w:rPr>
                <w:b/>
                <w:noProof/>
                <w:color w:val="000000" w:themeColor="text1"/>
                <w:lang w:eastAsia="es-ES"/>
              </w:rPr>
            </w:pPr>
          </w:p>
          <w:p w:rsidR="00881CAF" w:rsidRDefault="00881CAF" w:rsidP="004D3011">
            <w:pPr>
              <w:rPr>
                <w:b/>
                <w:noProof/>
                <w:color w:val="000000" w:themeColor="text1"/>
                <w:lang w:eastAsia="es-ES"/>
              </w:rPr>
            </w:pPr>
            <w:r w:rsidRPr="001C156A">
              <w:rPr>
                <w:b/>
                <w:noProof/>
                <w:color w:val="000000" w:themeColor="text1"/>
                <w:lang w:eastAsia="es-ES"/>
              </w:rPr>
              <w:t>-Sociable</w:t>
            </w:r>
          </w:p>
          <w:p w:rsidR="001C156A" w:rsidRPr="001C156A" w:rsidRDefault="001C156A" w:rsidP="004D3011">
            <w:pPr>
              <w:rPr>
                <w:b/>
                <w:noProof/>
                <w:color w:val="000000" w:themeColor="text1"/>
                <w:lang w:eastAsia="es-ES"/>
              </w:rPr>
            </w:pPr>
          </w:p>
          <w:p w:rsidR="00881CAF" w:rsidRPr="001C156A" w:rsidRDefault="00881CAF" w:rsidP="004D3011">
            <w:pPr>
              <w:rPr>
                <w:b/>
                <w:noProof/>
                <w:color w:val="000000" w:themeColor="text1"/>
                <w:lang w:eastAsia="es-ES"/>
              </w:rPr>
            </w:pPr>
            <w:r w:rsidRPr="001C156A">
              <w:rPr>
                <w:b/>
                <w:noProof/>
                <w:color w:val="000000" w:themeColor="text1"/>
                <w:lang w:eastAsia="es-ES"/>
              </w:rPr>
              <w:t>-Promover el trabajo en equipo</w:t>
            </w:r>
          </w:p>
          <w:p w:rsidR="00881CAF" w:rsidRPr="0059649E" w:rsidRDefault="00881CAF" w:rsidP="004D3011">
            <w:pPr>
              <w:rPr>
                <w:color w:val="FFFFFF" w:themeColor="background1"/>
              </w:rPr>
            </w:pPr>
          </w:p>
        </w:tc>
      </w:tr>
    </w:tbl>
    <w:p w:rsidR="0043117B" w:rsidRPr="0059649E" w:rsidRDefault="00706510" w:rsidP="000C45FF">
      <w:pPr>
        <w:tabs>
          <w:tab w:val="left" w:pos="990"/>
        </w:tabs>
      </w:pPr>
    </w:p>
    <w:sectPr w:rsidR="0043117B" w:rsidRPr="0059649E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510" w:rsidRDefault="00706510" w:rsidP="000C45FF">
      <w:r>
        <w:separator/>
      </w:r>
    </w:p>
  </w:endnote>
  <w:endnote w:type="continuationSeparator" w:id="0">
    <w:p w:rsidR="00706510" w:rsidRDefault="0070651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510" w:rsidRDefault="00706510" w:rsidP="000C45FF">
      <w:r>
        <w:separator/>
      </w:r>
    </w:p>
  </w:footnote>
  <w:footnote w:type="continuationSeparator" w:id="0">
    <w:p w:rsidR="00706510" w:rsidRDefault="0070651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Pr="0059649E" w:rsidRDefault="000C45FF">
    <w:pPr>
      <w:pStyle w:val="Encabezado"/>
    </w:pPr>
    <w:r w:rsidRPr="0059649E"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AF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C156A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06510"/>
    <w:rsid w:val="00715FCB"/>
    <w:rsid w:val="00743101"/>
    <w:rsid w:val="007775E1"/>
    <w:rsid w:val="007867A0"/>
    <w:rsid w:val="007927F5"/>
    <w:rsid w:val="00802CA0"/>
    <w:rsid w:val="00881CAF"/>
    <w:rsid w:val="009260CD"/>
    <w:rsid w:val="00952C25"/>
    <w:rsid w:val="00966698"/>
    <w:rsid w:val="009A09AC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lucianosuarezweb2021.netlify.app/contact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\AppData\Roaming\Microsoft\Plantilla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DAFE3B4DBA42F8BEC1CDD81AC88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0CF15-18E0-478C-9F13-0AF5CFC975B2}"/>
      </w:docPartPr>
      <w:docPartBody>
        <w:p w:rsidR="00000000" w:rsidRDefault="00354D66">
          <w:pPr>
            <w:pStyle w:val="44DAFE3B4DBA42F8BEC1CDD81AC88543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690D0C55DCE444919A671766BDB4A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4EBCE-24C4-42FE-89E6-8DF0D9C22EEC}"/>
      </w:docPartPr>
      <w:docPartBody>
        <w:p w:rsidR="00000000" w:rsidRDefault="00354D66">
          <w:pPr>
            <w:pStyle w:val="690D0C55DCE444919A671766BDB4A041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5FFBD681CEF447CA8A5AF20228627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FCF18-3249-41A7-8C59-D70DC1019F86}"/>
      </w:docPartPr>
      <w:docPartBody>
        <w:p w:rsidR="00000000" w:rsidRDefault="00354D66">
          <w:pPr>
            <w:pStyle w:val="5FFBD681CEF447CA8A5AF20228627A34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39C3CE672050429697BF6DB0FE251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82702-4130-469C-B4F9-7A59115749C8}"/>
      </w:docPartPr>
      <w:docPartBody>
        <w:p w:rsidR="00000000" w:rsidRDefault="00354D66">
          <w:pPr>
            <w:pStyle w:val="39C3CE672050429697BF6DB0FE251D2C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FDEDDC0E36CC4735938206BA4249D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F1DB4-B843-45A4-86FD-6CFE6F7D72C8}"/>
      </w:docPartPr>
      <w:docPartBody>
        <w:p w:rsidR="00000000" w:rsidRDefault="00354D66">
          <w:pPr>
            <w:pStyle w:val="FDEDDC0E36CC4735938206BA4249DF02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F44A73DF27BD437B97608B4926706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5EBAD-F4E6-4707-ACF6-6E9151DBA92C}"/>
      </w:docPartPr>
      <w:docPartBody>
        <w:p w:rsidR="00000000" w:rsidRDefault="00354D66">
          <w:pPr>
            <w:pStyle w:val="F44A73DF27BD437B97608B4926706ED9"/>
          </w:pPr>
          <w:r w:rsidRPr="0059649E">
            <w:rPr>
              <w:lang w:bidi="es-ES"/>
            </w:rPr>
            <w:t>Aficiones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1D"/>
    <w:rsid w:val="00354D66"/>
    <w:rsid w:val="0051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0A1B6E2BD7842BEB7D4EFA98300A42D">
    <w:name w:val="A0A1B6E2BD7842BEB7D4EFA98300A42D"/>
  </w:style>
  <w:style w:type="paragraph" w:customStyle="1" w:styleId="3A625DCD2164477987D07F2CC1085468">
    <w:name w:val="3A625DCD2164477987D07F2CC1085468"/>
  </w:style>
  <w:style w:type="paragraph" w:customStyle="1" w:styleId="44DAFE3B4DBA42F8BEC1CDD81AC88543">
    <w:name w:val="44DAFE3B4DBA42F8BEC1CDD81AC88543"/>
  </w:style>
  <w:style w:type="paragraph" w:customStyle="1" w:styleId="F64579BCC8B941618EC4D903419BBE47">
    <w:name w:val="F64579BCC8B941618EC4D903419BBE47"/>
  </w:style>
  <w:style w:type="paragraph" w:customStyle="1" w:styleId="690D0C55DCE444919A671766BDB4A041">
    <w:name w:val="690D0C55DCE444919A671766BDB4A041"/>
  </w:style>
  <w:style w:type="paragraph" w:customStyle="1" w:styleId="5FFBD681CEF447CA8A5AF20228627A34">
    <w:name w:val="5FFBD681CEF447CA8A5AF20228627A34"/>
  </w:style>
  <w:style w:type="paragraph" w:customStyle="1" w:styleId="00715CE8CD054EA4AA9D568196BDD5C5">
    <w:name w:val="00715CE8CD054EA4AA9D568196BDD5C5"/>
  </w:style>
  <w:style w:type="paragraph" w:customStyle="1" w:styleId="39C3CE672050429697BF6DB0FE251D2C">
    <w:name w:val="39C3CE672050429697BF6DB0FE251D2C"/>
  </w:style>
  <w:style w:type="paragraph" w:customStyle="1" w:styleId="B2C024B4BA0F44208DD84E423D53BF35">
    <w:name w:val="B2C024B4BA0F44208DD84E423D53BF35"/>
  </w:style>
  <w:style w:type="paragraph" w:customStyle="1" w:styleId="FDEDDC0E36CC4735938206BA4249DF02">
    <w:name w:val="FDEDDC0E36CC4735938206BA4249DF02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0A145C3EE9A64DCB97648C171A65A5F6">
    <w:name w:val="0A145C3EE9A64DCB97648C171A65A5F6"/>
  </w:style>
  <w:style w:type="paragraph" w:customStyle="1" w:styleId="F44A73DF27BD437B97608B4926706ED9">
    <w:name w:val="F44A73DF27BD437B97608B4926706ED9"/>
  </w:style>
  <w:style w:type="paragraph" w:customStyle="1" w:styleId="A4F6702F0ACA4AC9BF0B1C5C8CA43DF7">
    <w:name w:val="A4F6702F0ACA4AC9BF0B1C5C8CA43DF7"/>
  </w:style>
  <w:style w:type="paragraph" w:customStyle="1" w:styleId="1047F83568A64C3C960F5CF8FDD2EE50">
    <w:name w:val="1047F83568A64C3C960F5CF8FDD2EE50"/>
  </w:style>
  <w:style w:type="paragraph" w:customStyle="1" w:styleId="90AACB352CCF4BC7859DE1B6FD641EC9">
    <w:name w:val="90AACB352CCF4BC7859DE1B6FD641EC9"/>
  </w:style>
  <w:style w:type="paragraph" w:customStyle="1" w:styleId="F96C595C632E415E94C1A1FA5606E0F0">
    <w:name w:val="F96C595C632E415E94C1A1FA5606E0F0"/>
  </w:style>
  <w:style w:type="paragraph" w:customStyle="1" w:styleId="DE6FDA640AD740929B2470BEE0C5443E">
    <w:name w:val="DE6FDA640AD740929B2470BEE0C5443E"/>
  </w:style>
  <w:style w:type="paragraph" w:customStyle="1" w:styleId="7AFB594B694241E2A87B13FC62FBE835">
    <w:name w:val="7AFB594B694241E2A87B13FC62FBE835"/>
  </w:style>
  <w:style w:type="paragraph" w:customStyle="1" w:styleId="1BA817E2CEBF4209AE5F6D755B9B1EF2">
    <w:name w:val="1BA817E2CEBF4209AE5F6D755B9B1EF2"/>
  </w:style>
  <w:style w:type="paragraph" w:customStyle="1" w:styleId="7AB4508C6BD845D898E0F25BDB32D20D">
    <w:name w:val="7AB4508C6BD845D898E0F25BDB32D20D"/>
  </w:style>
  <w:style w:type="paragraph" w:customStyle="1" w:styleId="7BCEF91EB0D8456DB58CA864F3FEEC3D">
    <w:name w:val="7BCEF91EB0D8456DB58CA864F3FEEC3D"/>
  </w:style>
  <w:style w:type="paragraph" w:customStyle="1" w:styleId="4C0502EDE1104B95B4D464D5C2352F85">
    <w:name w:val="4C0502EDE1104B95B4D464D5C2352F85"/>
  </w:style>
  <w:style w:type="paragraph" w:customStyle="1" w:styleId="2AA3C1FB392245E2843CE583F99E5392">
    <w:name w:val="2AA3C1FB392245E2843CE583F99E5392"/>
  </w:style>
  <w:style w:type="paragraph" w:customStyle="1" w:styleId="15EC083FE47D478BA9E41178F8BFDC6D">
    <w:name w:val="15EC083FE47D478BA9E41178F8BFDC6D"/>
  </w:style>
  <w:style w:type="paragraph" w:customStyle="1" w:styleId="43ABD96431CC41B0883EA1627B91B6D7">
    <w:name w:val="43ABD96431CC41B0883EA1627B91B6D7"/>
  </w:style>
  <w:style w:type="paragraph" w:customStyle="1" w:styleId="787BE8B63C5A4424BF8808427A216CBA">
    <w:name w:val="787BE8B63C5A4424BF8808427A216CBA"/>
  </w:style>
  <w:style w:type="paragraph" w:customStyle="1" w:styleId="B67CCB7628D54057A559107E2856139E">
    <w:name w:val="B67CCB7628D54057A559107E2856139E"/>
  </w:style>
  <w:style w:type="paragraph" w:customStyle="1" w:styleId="498D05E07C39449AA595D56A9A820B70">
    <w:name w:val="498D05E07C39449AA595D56A9A820B70"/>
  </w:style>
  <w:style w:type="paragraph" w:customStyle="1" w:styleId="55786EA307A94D6682C2104107A1C12D">
    <w:name w:val="55786EA307A94D6682C2104107A1C12D"/>
  </w:style>
  <w:style w:type="paragraph" w:customStyle="1" w:styleId="563EEE275F1C4D60AFC409F18BE1CDA0">
    <w:name w:val="563EEE275F1C4D60AFC409F18BE1CDA0"/>
  </w:style>
  <w:style w:type="paragraph" w:customStyle="1" w:styleId="22D54DC287CE4554B050A1F7B8D1EB0F">
    <w:name w:val="22D54DC287CE4554B050A1F7B8D1EB0F"/>
  </w:style>
  <w:style w:type="paragraph" w:customStyle="1" w:styleId="DCA98156708E4861948C34C138D15EEB">
    <w:name w:val="DCA98156708E4861948C34C138D15EEB"/>
  </w:style>
  <w:style w:type="paragraph" w:customStyle="1" w:styleId="2E7BF4B1B5414D3BB380BFC71691C998">
    <w:name w:val="2E7BF4B1B5414D3BB380BFC71691C998"/>
  </w:style>
  <w:style w:type="paragraph" w:customStyle="1" w:styleId="6FAE2B180EEA44CDAED50B5D3138EC83">
    <w:name w:val="6FAE2B180EEA44CDAED50B5D3138EC83"/>
  </w:style>
  <w:style w:type="paragraph" w:customStyle="1" w:styleId="756A21870EE0443AA18E565EAD5CD370">
    <w:name w:val="756A21870EE0443AA18E565EAD5CD370"/>
  </w:style>
  <w:style w:type="paragraph" w:customStyle="1" w:styleId="EDEBC89C814540D891A6C5C34BE823B6">
    <w:name w:val="EDEBC89C814540D891A6C5C34BE823B6"/>
  </w:style>
  <w:style w:type="paragraph" w:customStyle="1" w:styleId="F7C3213D931E4E77991FEAAED14CA070">
    <w:name w:val="F7C3213D931E4E77991FEAAED14CA070"/>
  </w:style>
  <w:style w:type="paragraph" w:customStyle="1" w:styleId="BE2DEDBE513947BA95F5C202492515FF">
    <w:name w:val="BE2DEDBE513947BA95F5C202492515FF"/>
  </w:style>
  <w:style w:type="paragraph" w:customStyle="1" w:styleId="DA218BB9FB2744059D8AF6D05317C4B5">
    <w:name w:val="DA218BB9FB2744059D8AF6D05317C4B5"/>
  </w:style>
  <w:style w:type="paragraph" w:customStyle="1" w:styleId="10C4839D13A74091AEA8D47942794207">
    <w:name w:val="10C4839D13A74091AEA8D47942794207"/>
  </w:style>
  <w:style w:type="paragraph" w:customStyle="1" w:styleId="A58A553351E945698066B04B7D49A2F1">
    <w:name w:val="A58A553351E945698066B04B7D49A2F1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66AF4250A5DA4530954E5535A36F50BC">
    <w:name w:val="66AF4250A5DA4530954E5535A36F50BC"/>
  </w:style>
  <w:style w:type="paragraph" w:customStyle="1" w:styleId="8B0324073301476D99EB3D3599EF9F24">
    <w:name w:val="8B0324073301476D99EB3D3599EF9F24"/>
    <w:rsid w:val="0051641D"/>
  </w:style>
  <w:style w:type="paragraph" w:customStyle="1" w:styleId="7841FEA535254FCAB1AECAF59A7A6922">
    <w:name w:val="7841FEA535254FCAB1AECAF59A7A6922"/>
    <w:rsid w:val="005164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 cstate="screen">
            <a:extLst>
              <a:ext uri="{28A0092B-C50C-407E-A947-70E740481C1C}">
                <a14:useLocalDpi xmlns:a14="http://schemas.microsoft.com/office/drawing/2010/main"/>
              </a:ext>
            </a:extLst>
          </a:blip>
          <a:srcRect/>
          <a:stretch>
            <a:fillRect/>
          </a:stretch>
        </a:blipFill>
        <a:ln w="63500">
          <a:solidFill>
            <a:schemeClr val="accent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gris.dotx</Template>
  <TotalTime>0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2021-09-27T22:19:00Z</dcterms:created>
  <dcterms:modified xsi:type="dcterms:W3CDTF">2021-09-27T22:56:00Z</dcterms:modified>
</cp:coreProperties>
</file>